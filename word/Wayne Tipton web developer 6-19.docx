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445"/>
        <w:gridCol w:w="6745"/>
      </w:tblGrid>
      <w:tr w:rsidR="001B2ABD" w:rsidTr="00816A23">
        <w:trPr>
          <w:trHeight w:val="1034"/>
        </w:trPr>
        <w:tc>
          <w:tcPr>
            <w:tcW w:w="3600" w:type="dxa"/>
            <w:vAlign w:val="bottom"/>
          </w:tcPr>
          <w:p w:rsidR="002811AD" w:rsidRPr="00816A23" w:rsidRDefault="002811AD" w:rsidP="002811AD">
            <w:pPr>
              <w:pStyle w:val="Title"/>
              <w:rPr>
                <w:sz w:val="36"/>
                <w:szCs w:val="36"/>
              </w:rPr>
            </w:pPr>
            <w:r w:rsidRPr="00816A23">
              <w:rPr>
                <w:sz w:val="36"/>
                <w:szCs w:val="36"/>
              </w:rPr>
              <w:t>Wayne Tipton</w:t>
            </w:r>
          </w:p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445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45" w:type="dxa"/>
            <w:vAlign w:val="bottom"/>
          </w:tcPr>
          <w:p w:rsidR="001B2ABD" w:rsidRPr="00816A23" w:rsidRDefault="002811AD" w:rsidP="001B2ABD">
            <w:pPr>
              <w:pStyle w:val="Subtitle"/>
              <w:rPr>
                <w:sz w:val="36"/>
                <w:szCs w:val="36"/>
              </w:rPr>
            </w:pPr>
            <w:r w:rsidRPr="00816A23">
              <w:rPr>
                <w:spacing w:val="0"/>
                <w:w w:val="100"/>
                <w:sz w:val="36"/>
                <w:szCs w:val="36"/>
              </w:rPr>
              <w:t>Web Developer</w:t>
            </w:r>
          </w:p>
        </w:tc>
      </w:tr>
      <w:tr w:rsidR="001B2ABD" w:rsidTr="00CF02E8">
        <w:tc>
          <w:tcPr>
            <w:tcW w:w="3600" w:type="dxa"/>
          </w:tcPr>
          <w:sdt>
            <w:sdtPr>
              <w:id w:val="-1711873194"/>
              <w:placeholder>
                <w:docPart w:val="9335F44E5AA44F169F3641239AF81C5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811AD" w:rsidP="009260CD">
            <w:r w:rsidRPr="002811AD">
              <w:t xml:space="preserve">I'm driven by turning ideas into reality. </w:t>
            </w:r>
            <w:r w:rsidR="00115FE4">
              <w:t>W</w:t>
            </w:r>
            <w:r>
              <w:t>eb</w:t>
            </w:r>
            <w:r w:rsidRPr="002811AD">
              <w:t xml:space="preserve"> development has never been "just a job" for me. What started as a simple "Hello World" program has become a full-fledged passion that gets more exciting with each new experience.</w:t>
            </w:r>
          </w:p>
          <w:p w:rsidR="002811AD" w:rsidRDefault="002811AD" w:rsidP="009260CD"/>
          <w:p w:rsidR="002811AD" w:rsidRDefault="00750B54" w:rsidP="009260CD">
            <w:r>
              <w:t>I’m a web developer</w:t>
            </w:r>
            <w:r w:rsidR="002811AD">
              <w:t xml:space="preserve"> because I love the unique blend of problem</w:t>
            </w:r>
            <w:r w:rsidR="00CF02E8">
              <w:t>-</w:t>
            </w:r>
            <w:r w:rsidR="002811AD">
              <w:t xml:space="preserve">solving, </w:t>
            </w:r>
            <w:r w:rsidR="00115FE4">
              <w:t xml:space="preserve">technology, </w:t>
            </w:r>
            <w:r w:rsidR="002811AD">
              <w:t xml:space="preserve">creativity, and </w:t>
            </w:r>
            <w:r w:rsidR="00115FE4">
              <w:t>communication that’s essential to producing something meaningful</w:t>
            </w:r>
            <w:r>
              <w:t>.</w:t>
            </w:r>
            <w:r w:rsidR="00115FE4">
              <w:t xml:space="preserve">  </w:t>
            </w:r>
          </w:p>
          <w:p w:rsidR="00036450" w:rsidRDefault="00036450" w:rsidP="00036450"/>
          <w:sdt>
            <w:sdtPr>
              <w:id w:val="-1954003311"/>
              <w:placeholder>
                <w:docPart w:val="399C218B577F44F5B78C48EB66CB714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8C3926036E242A3811A10FDCE3BA25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2811AD" w:rsidP="004D3011">
            <w:r>
              <w:t>469-274-0250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4DC4BAAB34A34A97AA560713A3C4318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2811AD" w:rsidP="004D3011">
            <w:r>
              <w:t>https://waynetipton.com</w:t>
            </w:r>
          </w:p>
          <w:p w:rsidR="004D3011" w:rsidRDefault="004D3011" w:rsidP="004D3011"/>
          <w:sdt>
            <w:sdtPr>
              <w:id w:val="-240260293"/>
              <w:placeholder>
                <w:docPart w:val="259B64C0A5AB47888CC6FAB348D6EA41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EA0740" w:rsidP="004D3011">
            <w:pPr>
              <w:rPr>
                <w:rStyle w:val="Hyperlink"/>
              </w:rPr>
            </w:pPr>
            <w:r>
              <w:t>w</w:t>
            </w:r>
            <w:r w:rsidR="002811AD">
              <w:t>ayne.tipton@gmail.com</w:t>
            </w:r>
          </w:p>
          <w:sdt>
            <w:sdtPr>
              <w:id w:val="-1444214663"/>
              <w:placeholder>
                <w:docPart w:val="11D746195B4D48AC8F8E9182AF954198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EA0740" w:rsidP="004D3011">
            <w:r>
              <w:t>Programming</w:t>
            </w:r>
          </w:p>
          <w:p w:rsidR="004D3011" w:rsidRDefault="00EA0740" w:rsidP="004D3011">
            <w:r>
              <w:t>Blues Guitar</w:t>
            </w:r>
          </w:p>
          <w:p w:rsidR="00816A23" w:rsidRDefault="00816A23" w:rsidP="004D3011">
            <w:r>
              <w:t>BBQ Grilling</w:t>
            </w:r>
          </w:p>
          <w:p w:rsidR="004D3011" w:rsidRDefault="00EA0740" w:rsidP="004D3011">
            <w:r>
              <w:t>Chess</w:t>
            </w:r>
          </w:p>
          <w:p w:rsidR="004D3011" w:rsidRPr="004D3011" w:rsidRDefault="00EA0740" w:rsidP="004D3011">
            <w:r>
              <w:t>Public Speaking</w:t>
            </w:r>
          </w:p>
        </w:tc>
        <w:tc>
          <w:tcPr>
            <w:tcW w:w="445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45" w:type="dxa"/>
          </w:tcPr>
          <w:sdt>
            <w:sdtPr>
              <w:id w:val="1001553383"/>
              <w:placeholder>
                <w:docPart w:val="478A711455FD43868D0790E699E7AF36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115FE4" w:rsidP="00B359E4">
            <w:pPr>
              <w:pStyle w:val="Heading4"/>
              <w:rPr>
                <w:bCs/>
              </w:rPr>
            </w:pPr>
            <w:r>
              <w:t>Freelance Frontend Web Developer</w:t>
            </w:r>
            <w:r w:rsidR="00036450">
              <w:t xml:space="preserve"> </w:t>
            </w:r>
            <w:r w:rsidR="00EA0740">
              <w:t>at</w:t>
            </w:r>
            <w:r w:rsidR="00036450" w:rsidRPr="00036450">
              <w:t xml:space="preserve"> </w:t>
            </w:r>
            <w:r>
              <w:t>Accurate Digital Marketing</w:t>
            </w:r>
          </w:p>
          <w:p w:rsidR="00036450" w:rsidRDefault="00115FE4" w:rsidP="00B359E4">
            <w:pPr>
              <w:pStyle w:val="Date"/>
            </w:pPr>
            <w:r>
              <w:t>Feb 2018</w:t>
            </w:r>
            <w:r w:rsidR="00EA0740">
              <w:t xml:space="preserve"> </w:t>
            </w:r>
            <w:r w:rsidR="00036450" w:rsidRPr="00036450">
              <w:t>–</w:t>
            </w:r>
            <w:r w:rsidR="00EA0740">
              <w:t xml:space="preserve"> </w:t>
            </w:r>
            <w:r>
              <w:t>Present</w:t>
            </w:r>
          </w:p>
          <w:p w:rsidR="00115FE4" w:rsidRPr="00115FE4" w:rsidRDefault="00115FE4" w:rsidP="00115FE4"/>
          <w:p w:rsidR="00115FE4" w:rsidRDefault="00115FE4" w:rsidP="00115FE4">
            <w:pPr>
              <w:pStyle w:val="Date"/>
            </w:pPr>
            <w:r>
              <w:rPr>
                <w:rFonts w:ascii="Segoe UI Emoji" w:hAnsi="Segoe UI Emoji" w:cs="Segoe UI Emoji"/>
              </w:rPr>
              <w:t>⭐</w:t>
            </w:r>
            <w:r>
              <w:t>Re-designed WordPress website improving Google mobile speed score from 56 to 95.</w:t>
            </w:r>
          </w:p>
          <w:p w:rsidR="00115FE4" w:rsidRDefault="00115FE4" w:rsidP="00115FE4">
            <w:pPr>
              <w:pStyle w:val="Date"/>
            </w:pPr>
          </w:p>
          <w:p w:rsidR="00115FE4" w:rsidRDefault="00115FE4" w:rsidP="00115FE4">
            <w:pPr>
              <w:pStyle w:val="Date"/>
            </w:pPr>
            <w:r>
              <w:rPr>
                <w:rFonts w:ascii="Segoe UI Emoji" w:hAnsi="Segoe UI Emoji" w:cs="Segoe UI Emoji"/>
              </w:rPr>
              <w:t>⭐</w:t>
            </w:r>
            <w:r>
              <w:t>Developed React single page landing pages for Google Ads campaigns generating 8% CTR.</w:t>
            </w:r>
          </w:p>
          <w:p w:rsidR="00115FE4" w:rsidRDefault="00115FE4" w:rsidP="00115FE4">
            <w:pPr>
              <w:pStyle w:val="Date"/>
            </w:pPr>
          </w:p>
          <w:p w:rsidR="00115FE4" w:rsidRDefault="00115FE4" w:rsidP="00115FE4">
            <w:pPr>
              <w:pStyle w:val="Date"/>
            </w:pPr>
            <w:r>
              <w:rPr>
                <w:rFonts w:ascii="Segoe UI Emoji" w:hAnsi="Segoe UI Emoji" w:cs="Segoe UI Emoji"/>
              </w:rPr>
              <w:t>⭐</w:t>
            </w:r>
            <w:r>
              <w:t>Developed conceptual designs for clients winning over $8,258 of monthly business.</w:t>
            </w:r>
          </w:p>
          <w:p w:rsidR="00115FE4" w:rsidRPr="00115FE4" w:rsidRDefault="00115FE4" w:rsidP="00115FE4"/>
          <w:p w:rsidR="004D3011" w:rsidRDefault="00115FE4" w:rsidP="00115FE4">
            <w:r>
              <w:rPr>
                <w:rFonts w:ascii="Segoe UI Emoji" w:hAnsi="Segoe UI Emoji" w:cs="Segoe UI Emoji"/>
              </w:rPr>
              <w:t>⭐</w:t>
            </w:r>
            <w:r>
              <w:t xml:space="preserve">Remediated various website performance issues and client inquiries </w:t>
            </w:r>
            <w:bookmarkStart w:id="0" w:name="_GoBack"/>
            <w:bookmarkEnd w:id="0"/>
            <w:r w:rsidR="00343D67">
              <w:t>in a timely manner</w:t>
            </w:r>
            <w:r>
              <w:t>.</w:t>
            </w:r>
          </w:p>
          <w:p w:rsidR="00115FE4" w:rsidRDefault="00115FE4" w:rsidP="00115FE4"/>
          <w:p w:rsidR="004D3011" w:rsidRPr="004D3011" w:rsidRDefault="00EA0740" w:rsidP="00B359E4">
            <w:pPr>
              <w:pStyle w:val="Heading4"/>
              <w:rPr>
                <w:bCs/>
              </w:rPr>
            </w:pPr>
            <w:r>
              <w:t>2</w:t>
            </w:r>
            <w:r w:rsidRPr="00EA0740">
              <w:rPr>
                <w:vertAlign w:val="superscript"/>
              </w:rPr>
              <w:t>nd</w:t>
            </w:r>
            <w:r>
              <w:t xml:space="preserve"> VP Systems Administrator</w:t>
            </w:r>
            <w:r w:rsidR="004D3011" w:rsidRPr="004D3011">
              <w:t xml:space="preserve"> </w:t>
            </w:r>
            <w:r>
              <w:t>at Northern Trust</w:t>
            </w:r>
          </w:p>
          <w:p w:rsidR="004D3011" w:rsidRDefault="00EA0740" w:rsidP="00B359E4">
            <w:pPr>
              <w:pStyle w:val="Date"/>
            </w:pPr>
            <w:r>
              <w:t xml:space="preserve">Oct 2006 </w:t>
            </w:r>
            <w:r w:rsidR="004D3011" w:rsidRPr="004D3011">
              <w:t>–</w:t>
            </w:r>
            <w:r>
              <w:t xml:space="preserve"> March 2018</w:t>
            </w:r>
          </w:p>
          <w:p w:rsidR="001F739B" w:rsidRPr="001F739B" w:rsidRDefault="001F739B" w:rsidP="001F739B"/>
          <w:p w:rsidR="00EA0740" w:rsidRDefault="00EA0740" w:rsidP="004D3011">
            <w:r w:rsidRPr="00EA0740">
              <w:rPr>
                <w:rFonts w:ascii="Segoe UI Emoji" w:hAnsi="Segoe UI Emoji" w:cs="Segoe UI Emoji"/>
              </w:rPr>
              <w:t>✔</w:t>
            </w:r>
            <w:r w:rsidRPr="00EA0740">
              <w:t xml:space="preserve">   </w:t>
            </w:r>
            <w:r w:rsidR="001F739B">
              <w:t>Regional project manager delivered $15MM virtual computing platform on time and under budget</w:t>
            </w:r>
            <w:r w:rsidRPr="00EA0740">
              <w:t>.</w:t>
            </w:r>
          </w:p>
          <w:p w:rsidR="004D3011" w:rsidRPr="004D3011" w:rsidRDefault="00036450" w:rsidP="004D3011">
            <w:r w:rsidRPr="004D3011">
              <w:t xml:space="preserve"> </w:t>
            </w:r>
          </w:p>
          <w:p w:rsidR="00EA0740" w:rsidRDefault="00EA0740" w:rsidP="00036450">
            <w:r w:rsidRPr="00EA0740">
              <w:rPr>
                <w:rFonts w:ascii="Segoe UI Emoji" w:hAnsi="Segoe UI Emoji" w:cs="Segoe UI Emoji"/>
              </w:rPr>
              <w:t>✔</w:t>
            </w:r>
            <w:r w:rsidRPr="00EA0740">
              <w:t xml:space="preserve">   VMWare vCenter &amp; vSphere virtual machine administration</w:t>
            </w:r>
            <w:r w:rsidR="001F739B">
              <w:t xml:space="preserve"> with 98% “first touch” resolution score.</w:t>
            </w:r>
          </w:p>
          <w:p w:rsidR="00EA0740" w:rsidRDefault="00EA0740" w:rsidP="00036450"/>
          <w:p w:rsidR="00EA0740" w:rsidRDefault="00EA0740" w:rsidP="00036450">
            <w:proofErr w:type="gramStart"/>
            <w:r w:rsidRPr="00EA0740">
              <w:rPr>
                <w:rFonts w:ascii="Segoe UI Emoji" w:hAnsi="Segoe UI Emoji" w:cs="Segoe UI Emoji"/>
              </w:rPr>
              <w:t>✔</w:t>
            </w:r>
            <w:r w:rsidRPr="00EA0740">
              <w:t xml:space="preserve">  </w:t>
            </w:r>
            <w:r w:rsidR="001F739B">
              <w:t>8.67</w:t>
            </w:r>
            <w:proofErr w:type="gramEnd"/>
            <w:r w:rsidR="001F739B">
              <w:t>% network performance improvement as project lead on WAN Installation initiative.</w:t>
            </w:r>
          </w:p>
          <w:p w:rsidR="00EA0740" w:rsidRDefault="00EA0740" w:rsidP="00036450"/>
          <w:p w:rsidR="004D3011" w:rsidRDefault="00EA0740" w:rsidP="00036450">
            <w:r w:rsidRPr="00EA0740">
              <w:rPr>
                <w:rFonts w:ascii="Segoe UI Emoji" w:hAnsi="Segoe UI Emoji" w:cs="Segoe UI Emoji"/>
              </w:rPr>
              <w:t>✔</w:t>
            </w:r>
            <w:r w:rsidRPr="00EA0740">
              <w:t xml:space="preserve">   </w:t>
            </w:r>
            <w:r w:rsidR="001F739B">
              <w:t>Garnered Technology Quality Medallion for outstanding service</w:t>
            </w:r>
            <w:r w:rsidRPr="00EA0740">
              <w:t>.</w:t>
            </w:r>
          </w:p>
          <w:sdt>
            <w:sdtPr>
              <w:id w:val="1049110328"/>
              <w:placeholder>
                <w:docPart w:val="2F773D0B1D6E422089888985F2A674D5"/>
              </w:placeholder>
              <w:temporary/>
              <w:showingPlcHdr/>
              <w15:appearance w15:val="hidden"/>
            </w:sdtPr>
            <w:sdtContent>
              <w:p w:rsidR="00115FE4" w:rsidRDefault="00115FE4" w:rsidP="00115FE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929"/>
            </w:tblGrid>
            <w:tr w:rsidR="00CF02E8" w:rsidTr="00816A23">
              <w:tc>
                <w:tcPr>
                  <w:tcW w:w="3576" w:type="dxa"/>
                </w:tcPr>
                <w:p w:rsidR="00CF02E8" w:rsidRPr="00CF02E8" w:rsidRDefault="00CF02E8" w:rsidP="00CF02E8">
                  <w:pPr>
                    <w:rPr>
                      <w:b/>
                    </w:rPr>
                  </w:pPr>
                  <w:r w:rsidRPr="00CF02E8">
                    <w:rPr>
                      <w:b/>
                    </w:rPr>
                    <w:t>Boston University Metropolitan Coll</w:t>
                  </w:r>
                  <w:r w:rsidR="00816A23">
                    <w:rPr>
                      <w:b/>
                    </w:rPr>
                    <w:t>e</w:t>
                  </w:r>
                  <w:r w:rsidRPr="00CF02E8">
                    <w:rPr>
                      <w:b/>
                    </w:rPr>
                    <w:t>ge</w:t>
                  </w:r>
                </w:p>
                <w:p w:rsidR="00CF02E8" w:rsidRPr="00CF02E8" w:rsidRDefault="00CF02E8" w:rsidP="00CF02E8">
                  <w:r w:rsidRPr="00CF02E8">
                    <w:t>MS Data Analytics</w:t>
                  </w:r>
                </w:p>
                <w:p w:rsidR="00CF02E8" w:rsidRDefault="00CF02E8" w:rsidP="00816A23">
                  <w:r w:rsidRPr="00CF02E8">
                    <w:t>2015 - 2017</w:t>
                  </w:r>
                </w:p>
              </w:tc>
              <w:tc>
                <w:tcPr>
                  <w:tcW w:w="2929" w:type="dxa"/>
                </w:tcPr>
                <w:p w:rsidR="00CF02E8" w:rsidRPr="00CF02E8" w:rsidRDefault="00CF02E8" w:rsidP="00CF02E8">
                  <w:pPr>
                    <w:rPr>
                      <w:b/>
                    </w:rPr>
                  </w:pPr>
                  <w:r w:rsidRPr="00CF02E8">
                    <w:rPr>
                      <w:b/>
                    </w:rPr>
                    <w:t>University of Phoenix</w:t>
                  </w:r>
                </w:p>
                <w:p w:rsidR="00CF02E8" w:rsidRPr="00CF02E8" w:rsidRDefault="00CF02E8" w:rsidP="00CF02E8">
                  <w:r w:rsidRPr="00CF02E8">
                    <w:t>BS Information Technology</w:t>
                  </w:r>
                </w:p>
                <w:p w:rsidR="00CF02E8" w:rsidRPr="00CF02E8" w:rsidRDefault="00CF02E8" w:rsidP="00CF02E8">
                  <w:r w:rsidRPr="00CF02E8">
                    <w:t>2002 - 2004</w:t>
                  </w:r>
                </w:p>
                <w:p w:rsidR="00CF02E8" w:rsidRDefault="00CF02E8" w:rsidP="00CF02E8"/>
              </w:tc>
            </w:tr>
          </w:tbl>
          <w:p w:rsidR="00CF02E8" w:rsidRPr="00CF02E8" w:rsidRDefault="00CF02E8" w:rsidP="00816A23">
            <w:pPr>
              <w:pStyle w:val="Heading2"/>
            </w:pPr>
            <w:r>
              <w:t>Military</w:t>
            </w:r>
          </w:p>
          <w:p w:rsidR="00CF02E8" w:rsidRPr="00750B54" w:rsidRDefault="00816A23" w:rsidP="00CF02E8">
            <w:pPr>
              <w:rPr>
                <w:b/>
                <w:bCs/>
              </w:rPr>
            </w:pPr>
            <w:r w:rsidRPr="00750B54">
              <w:rPr>
                <w:b/>
                <w:bCs/>
              </w:rPr>
              <w:t>United States Navy</w:t>
            </w:r>
          </w:p>
          <w:p w:rsidR="00816A23" w:rsidRDefault="00816A23" w:rsidP="00CF02E8">
            <w:r>
              <w:t>Petty Officer 2</w:t>
            </w:r>
            <w:r w:rsidRPr="00816A23">
              <w:rPr>
                <w:vertAlign w:val="superscript"/>
              </w:rPr>
              <w:t>nd</w:t>
            </w:r>
            <w:r>
              <w:t xml:space="preserve"> Class</w:t>
            </w:r>
          </w:p>
          <w:p w:rsidR="00816A23" w:rsidRPr="00C34C87" w:rsidRDefault="00816A23" w:rsidP="00CF02E8">
            <w:pPr>
              <w:rPr>
                <w:i/>
                <w:iCs/>
              </w:rPr>
            </w:pPr>
            <w:r w:rsidRPr="00C34C87">
              <w:rPr>
                <w:i/>
                <w:iCs/>
              </w:rPr>
              <w:t>Electronics Technician</w:t>
            </w:r>
          </w:p>
          <w:sdt>
            <w:sdtPr>
              <w:id w:val="1669594239"/>
              <w:placeholder>
                <w:docPart w:val="138DAAA66C28438A9AA73F9BAFFE1D79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1F739B" w:rsidRPr="001F739B" w:rsidTr="00CF02E8">
              <w:tc>
                <w:tcPr>
                  <w:tcW w:w="3115" w:type="dxa"/>
                </w:tcPr>
                <w:p w:rsidR="00EA0740" w:rsidRPr="00CF02E8" w:rsidRDefault="001F739B" w:rsidP="004D3011">
                  <w:pPr>
                    <w:rPr>
                      <w:b/>
                      <w:bCs/>
                      <w:color w:val="000000" w:themeColor="text1"/>
                    </w:rPr>
                  </w:pPr>
                  <w:r w:rsidRPr="00CF02E8">
                    <w:rPr>
                      <w:b/>
                      <w:bCs/>
                      <w:color w:val="000000" w:themeColor="text1"/>
                    </w:rPr>
                    <w:t>Technology</w:t>
                  </w:r>
                </w:p>
              </w:tc>
              <w:tc>
                <w:tcPr>
                  <w:tcW w:w="3115" w:type="dxa"/>
                </w:tcPr>
                <w:p w:rsidR="00EA0740" w:rsidRPr="00CF02E8" w:rsidRDefault="001F739B" w:rsidP="004D3011">
                  <w:pPr>
                    <w:rPr>
                      <w:b/>
                      <w:bCs/>
                      <w:color w:val="000000" w:themeColor="text1"/>
                    </w:rPr>
                  </w:pPr>
                  <w:r w:rsidRPr="00CF02E8">
                    <w:rPr>
                      <w:b/>
                      <w:bCs/>
                      <w:color w:val="000000" w:themeColor="text1"/>
                    </w:rPr>
                    <w:t>Soft Skills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P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 JS</w:t>
                  </w:r>
                </w:p>
              </w:tc>
              <w:tc>
                <w:tcPr>
                  <w:tcW w:w="3115" w:type="dxa"/>
                </w:tcPr>
                <w:p w:rsidR="001F739B" w:rsidRP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Leadership and communication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Redux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Technology problem solving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JavaScript</w:t>
                  </w:r>
                  <w:r w:rsidR="004860CB">
                    <w:rPr>
                      <w:color w:val="000000" w:themeColor="text1"/>
                    </w:rPr>
                    <w:t xml:space="preserve"> ES 6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Public Speaking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HTML</w:t>
                  </w:r>
                  <w:r w:rsidR="004860CB">
                    <w:rPr>
                      <w:color w:val="000000" w:themeColor="text1"/>
                    </w:rPr>
                    <w:t xml:space="preserve"> 5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Analytical/quantitative skills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CSS</w:t>
                  </w:r>
                  <w:r w:rsidR="004860CB">
                    <w:rPr>
                      <w:color w:val="000000" w:themeColor="text1"/>
                    </w:rPr>
                    <w:t xml:space="preserve"> 3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Written communication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Bootstrap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Interpersonal/teamwork skills</w:t>
                  </w:r>
                </w:p>
              </w:tc>
            </w:tr>
            <w:tr w:rsidR="001F739B" w:rsidRPr="001F739B" w:rsidTr="00CF02E8">
              <w:tc>
                <w:tcPr>
                  <w:tcW w:w="3115" w:type="dxa"/>
                </w:tcPr>
                <w:p w:rsidR="001F739B" w:rsidRDefault="00CF02E8" w:rsidP="004D301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Photo and video editing</w:t>
                  </w:r>
                </w:p>
              </w:tc>
              <w:tc>
                <w:tcPr>
                  <w:tcW w:w="3115" w:type="dxa"/>
                </w:tcPr>
                <w:p w:rsidR="001F739B" w:rsidRDefault="001F739B" w:rsidP="004D3011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C97EF5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F5" w:rsidRDefault="00C97EF5" w:rsidP="000C45FF">
      <w:r>
        <w:separator/>
      </w:r>
    </w:p>
  </w:endnote>
  <w:endnote w:type="continuationSeparator" w:id="0">
    <w:p w:rsidR="00C97EF5" w:rsidRDefault="00C97E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F5" w:rsidRDefault="00C97EF5" w:rsidP="000C45FF">
      <w:r>
        <w:separator/>
      </w:r>
    </w:p>
  </w:footnote>
  <w:footnote w:type="continuationSeparator" w:id="0">
    <w:p w:rsidR="00C97EF5" w:rsidRDefault="00C97E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2487"/>
    <w:multiLevelType w:val="multilevel"/>
    <w:tmpl w:val="243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6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TQ1MDK2tDA2MLJU0lEKTi0uzszPAykwrAUAL4srcSwAAAA="/>
  </w:docVars>
  <w:rsids>
    <w:rsidRoot w:val="002811AD"/>
    <w:rsid w:val="00036450"/>
    <w:rsid w:val="00094499"/>
    <w:rsid w:val="000C45FF"/>
    <w:rsid w:val="000E3FD1"/>
    <w:rsid w:val="00112054"/>
    <w:rsid w:val="00115FE4"/>
    <w:rsid w:val="001525E1"/>
    <w:rsid w:val="00180329"/>
    <w:rsid w:val="0019001F"/>
    <w:rsid w:val="001A74A5"/>
    <w:rsid w:val="001B2ABD"/>
    <w:rsid w:val="001E0391"/>
    <w:rsid w:val="001E1759"/>
    <w:rsid w:val="001F1ECC"/>
    <w:rsid w:val="001F739B"/>
    <w:rsid w:val="002400EB"/>
    <w:rsid w:val="00256CF7"/>
    <w:rsid w:val="002811AD"/>
    <w:rsid w:val="00281FD5"/>
    <w:rsid w:val="0030481B"/>
    <w:rsid w:val="003156FC"/>
    <w:rsid w:val="003254B5"/>
    <w:rsid w:val="00343D67"/>
    <w:rsid w:val="0037121F"/>
    <w:rsid w:val="003A6B7D"/>
    <w:rsid w:val="003B06CA"/>
    <w:rsid w:val="004071FC"/>
    <w:rsid w:val="00445947"/>
    <w:rsid w:val="004813B3"/>
    <w:rsid w:val="004860CB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50B54"/>
    <w:rsid w:val="007775E1"/>
    <w:rsid w:val="007867A0"/>
    <w:rsid w:val="007927F5"/>
    <w:rsid w:val="00802CA0"/>
    <w:rsid w:val="00816A23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4C87"/>
    <w:rsid w:val="00C37BA1"/>
    <w:rsid w:val="00C4674C"/>
    <w:rsid w:val="00C506CF"/>
    <w:rsid w:val="00C72BED"/>
    <w:rsid w:val="00C9578B"/>
    <w:rsid w:val="00C97EF5"/>
    <w:rsid w:val="00CB0055"/>
    <w:rsid w:val="00CF02E8"/>
    <w:rsid w:val="00D2522B"/>
    <w:rsid w:val="00D422DE"/>
    <w:rsid w:val="00D5459D"/>
    <w:rsid w:val="00DA1F4D"/>
    <w:rsid w:val="00DD172A"/>
    <w:rsid w:val="00E25A26"/>
    <w:rsid w:val="00E4381A"/>
    <w:rsid w:val="00E55D74"/>
    <w:rsid w:val="00EA074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yn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35F44E5AA44F169F3641239AF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0C6BB-930B-4A31-B614-97F7582C6FE5}"/>
      </w:docPartPr>
      <w:docPartBody>
        <w:p w:rsidR="00000000" w:rsidRDefault="004F16ED">
          <w:pPr>
            <w:pStyle w:val="9335F44E5AA44F169F3641239AF81C5C"/>
          </w:pPr>
          <w:r w:rsidRPr="00D5459D">
            <w:t>Profile</w:t>
          </w:r>
        </w:p>
      </w:docPartBody>
    </w:docPart>
    <w:docPart>
      <w:docPartPr>
        <w:name w:val="399C218B577F44F5B78C48EB66CB7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442C-76BF-460B-AAD6-F6BB2D2FB88C}"/>
      </w:docPartPr>
      <w:docPartBody>
        <w:p w:rsidR="00000000" w:rsidRDefault="004F16ED">
          <w:pPr>
            <w:pStyle w:val="399C218B577F44F5B78C48EB66CB7147"/>
          </w:pPr>
          <w:r w:rsidRPr="00CB0055">
            <w:t>Contact</w:t>
          </w:r>
        </w:p>
      </w:docPartBody>
    </w:docPart>
    <w:docPart>
      <w:docPartPr>
        <w:name w:val="98C3926036E242A3811A10FDCE3B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C7481-68A6-48AE-A2F3-132AC23265FB}"/>
      </w:docPartPr>
      <w:docPartBody>
        <w:p w:rsidR="00000000" w:rsidRDefault="004F16ED">
          <w:pPr>
            <w:pStyle w:val="98C3926036E242A3811A10FDCE3BA25C"/>
          </w:pPr>
          <w:r w:rsidRPr="004D3011">
            <w:t>PHONE:</w:t>
          </w:r>
        </w:p>
      </w:docPartBody>
    </w:docPart>
    <w:docPart>
      <w:docPartPr>
        <w:name w:val="4DC4BAAB34A34A97AA560713A3C4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AB9D6-A6A8-41FD-9625-9166136F890A}"/>
      </w:docPartPr>
      <w:docPartBody>
        <w:p w:rsidR="00000000" w:rsidRDefault="004F16ED">
          <w:pPr>
            <w:pStyle w:val="4DC4BAAB34A34A97AA560713A3C43182"/>
          </w:pPr>
          <w:r w:rsidRPr="004D3011">
            <w:t>WEBSITE:</w:t>
          </w:r>
        </w:p>
      </w:docPartBody>
    </w:docPart>
    <w:docPart>
      <w:docPartPr>
        <w:name w:val="259B64C0A5AB47888CC6FAB348D6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A7C2D-1BAE-4A4C-8DCB-E0AAE24F2BD0}"/>
      </w:docPartPr>
      <w:docPartBody>
        <w:p w:rsidR="00000000" w:rsidRDefault="004F16ED">
          <w:pPr>
            <w:pStyle w:val="259B64C0A5AB47888CC6FAB348D6EA41"/>
          </w:pPr>
          <w:r w:rsidRPr="004D3011">
            <w:t>EMAIL:</w:t>
          </w:r>
        </w:p>
      </w:docPartBody>
    </w:docPart>
    <w:docPart>
      <w:docPartPr>
        <w:name w:val="11D746195B4D48AC8F8E9182AF95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2DA3-2C3D-42B5-B4F5-E180C15CAF44}"/>
      </w:docPartPr>
      <w:docPartBody>
        <w:p w:rsidR="00000000" w:rsidRDefault="004F16ED">
          <w:pPr>
            <w:pStyle w:val="11D746195B4D48AC8F8E9182AF954198"/>
          </w:pPr>
          <w:r w:rsidRPr="00CB0055">
            <w:t>Hobbies</w:t>
          </w:r>
        </w:p>
      </w:docPartBody>
    </w:docPart>
    <w:docPart>
      <w:docPartPr>
        <w:name w:val="478A711455FD43868D0790E699E7A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B2E3C-5C75-4A2D-B260-91F15D1784EE}"/>
      </w:docPartPr>
      <w:docPartBody>
        <w:p w:rsidR="00000000" w:rsidRDefault="004F16ED">
          <w:pPr>
            <w:pStyle w:val="478A711455FD43868D0790E699E7AF36"/>
          </w:pPr>
          <w:r w:rsidRPr="00036450">
            <w:t>WORK EXPERIENCE</w:t>
          </w:r>
        </w:p>
      </w:docPartBody>
    </w:docPart>
    <w:docPart>
      <w:docPartPr>
        <w:name w:val="138DAAA66C28438A9AA73F9BAFFE1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A0EA0-A6C6-42BF-BDB0-2FDC9E71B150}"/>
      </w:docPartPr>
      <w:docPartBody>
        <w:p w:rsidR="00000000" w:rsidRDefault="004F16ED">
          <w:pPr>
            <w:pStyle w:val="138DAAA66C28438A9AA73F9BAFFE1D79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2F773D0B1D6E422089888985F2A67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63EB-C46E-4490-93FD-5086B5E20FB4}"/>
      </w:docPartPr>
      <w:docPartBody>
        <w:p w:rsidR="00000000" w:rsidRDefault="00571A9E" w:rsidP="00571A9E">
          <w:pPr>
            <w:pStyle w:val="2F773D0B1D6E422089888985F2A674D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9E"/>
    <w:rsid w:val="004F16ED"/>
    <w:rsid w:val="005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794F3941749229719E12E081CB350">
    <w:name w:val="FF4794F3941749229719E12E081CB350"/>
  </w:style>
  <w:style w:type="paragraph" w:customStyle="1" w:styleId="F8DFBC8D3FA64297BFC2BBAA957B8011">
    <w:name w:val="F8DFBC8D3FA64297BFC2BBAA957B8011"/>
  </w:style>
  <w:style w:type="paragraph" w:customStyle="1" w:styleId="9335F44E5AA44F169F3641239AF81C5C">
    <w:name w:val="9335F44E5AA44F169F3641239AF81C5C"/>
  </w:style>
  <w:style w:type="paragraph" w:customStyle="1" w:styleId="CF6F5013A1764BA186D3EF6A954C559D">
    <w:name w:val="CF6F5013A1764BA186D3EF6A954C559D"/>
  </w:style>
  <w:style w:type="paragraph" w:customStyle="1" w:styleId="399C218B577F44F5B78C48EB66CB7147">
    <w:name w:val="399C218B577F44F5B78C48EB66CB7147"/>
  </w:style>
  <w:style w:type="paragraph" w:customStyle="1" w:styleId="98C3926036E242A3811A10FDCE3BA25C">
    <w:name w:val="98C3926036E242A3811A10FDCE3BA25C"/>
  </w:style>
  <w:style w:type="paragraph" w:customStyle="1" w:styleId="C1915CD643544AF4838DD424517F5B91">
    <w:name w:val="C1915CD643544AF4838DD424517F5B91"/>
  </w:style>
  <w:style w:type="paragraph" w:customStyle="1" w:styleId="4DC4BAAB34A34A97AA560713A3C43182">
    <w:name w:val="4DC4BAAB34A34A97AA560713A3C43182"/>
  </w:style>
  <w:style w:type="paragraph" w:customStyle="1" w:styleId="E7B11E530C814D91B38A5CE067A6E3F8">
    <w:name w:val="E7B11E530C814D91B38A5CE067A6E3F8"/>
  </w:style>
  <w:style w:type="paragraph" w:customStyle="1" w:styleId="259B64C0A5AB47888CC6FAB348D6EA41">
    <w:name w:val="259B64C0A5AB47888CC6FAB348D6EA4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9220595DD4B419CAA964B334B26049E">
    <w:name w:val="29220595DD4B419CAA964B334B26049E"/>
  </w:style>
  <w:style w:type="paragraph" w:customStyle="1" w:styleId="11D746195B4D48AC8F8E9182AF954198">
    <w:name w:val="11D746195B4D48AC8F8E9182AF954198"/>
  </w:style>
  <w:style w:type="paragraph" w:customStyle="1" w:styleId="02AC07D1E0324BB6BB0EE272F92470F0">
    <w:name w:val="02AC07D1E0324BB6BB0EE272F92470F0"/>
  </w:style>
  <w:style w:type="paragraph" w:customStyle="1" w:styleId="9E1EF30DDEC74F118D32D4C9B4F8CFB9">
    <w:name w:val="9E1EF30DDEC74F118D32D4C9B4F8CFB9"/>
  </w:style>
  <w:style w:type="paragraph" w:customStyle="1" w:styleId="88C7DA639EA346C4AD2051146022E41F">
    <w:name w:val="88C7DA639EA346C4AD2051146022E41F"/>
  </w:style>
  <w:style w:type="paragraph" w:customStyle="1" w:styleId="18AF9A858F7C4F85877B23344E1604EC">
    <w:name w:val="18AF9A858F7C4F85877B23344E1604EC"/>
  </w:style>
  <w:style w:type="paragraph" w:customStyle="1" w:styleId="B842D7DCE9FE4CEC8F4E9A9E100478C6">
    <w:name w:val="B842D7DCE9FE4CEC8F4E9A9E100478C6"/>
  </w:style>
  <w:style w:type="paragraph" w:customStyle="1" w:styleId="AF33DCFD9ABF4A2C820F5359903A9385">
    <w:name w:val="AF33DCFD9ABF4A2C820F5359903A9385"/>
  </w:style>
  <w:style w:type="paragraph" w:customStyle="1" w:styleId="BC7355FDAFC54A079028A3A4BA81BC74">
    <w:name w:val="BC7355FDAFC54A079028A3A4BA81BC74"/>
  </w:style>
  <w:style w:type="paragraph" w:customStyle="1" w:styleId="22CB8862A98744EB9596A91A61DE4C5A">
    <w:name w:val="22CB8862A98744EB9596A91A61DE4C5A"/>
  </w:style>
  <w:style w:type="paragraph" w:customStyle="1" w:styleId="7B775C91F8964F289944220BD3549BFF">
    <w:name w:val="7B775C91F8964F289944220BD3549BFF"/>
  </w:style>
  <w:style w:type="paragraph" w:customStyle="1" w:styleId="1DD0F09095B1435FBC49DDF0D00F9082">
    <w:name w:val="1DD0F09095B1435FBC49DDF0D00F9082"/>
  </w:style>
  <w:style w:type="paragraph" w:customStyle="1" w:styleId="527DC1A8DC744834BA49DCA5CECDB6DE">
    <w:name w:val="527DC1A8DC744834BA49DCA5CECDB6DE"/>
  </w:style>
  <w:style w:type="paragraph" w:customStyle="1" w:styleId="93F86B141A464EC4A286E1C6FE28DF82">
    <w:name w:val="93F86B141A464EC4A286E1C6FE28DF82"/>
  </w:style>
  <w:style w:type="paragraph" w:customStyle="1" w:styleId="478A711455FD43868D0790E699E7AF36">
    <w:name w:val="478A711455FD43868D0790E699E7AF36"/>
  </w:style>
  <w:style w:type="paragraph" w:customStyle="1" w:styleId="A1E7E148545A4D43B320A3B94E055594">
    <w:name w:val="A1E7E148545A4D43B320A3B94E055594"/>
  </w:style>
  <w:style w:type="paragraph" w:customStyle="1" w:styleId="241DBBCFAA834E0297949D28FB8424F9">
    <w:name w:val="241DBBCFAA834E0297949D28FB8424F9"/>
  </w:style>
  <w:style w:type="paragraph" w:customStyle="1" w:styleId="3189606B12924036B40348B181585C8E">
    <w:name w:val="3189606B12924036B40348B181585C8E"/>
  </w:style>
  <w:style w:type="paragraph" w:customStyle="1" w:styleId="C4783FB4C3564A7EB886F2A37F5A805F">
    <w:name w:val="C4783FB4C3564A7EB886F2A37F5A805F"/>
  </w:style>
  <w:style w:type="paragraph" w:customStyle="1" w:styleId="88D36556C1374CC388E58F659421FAA5">
    <w:name w:val="88D36556C1374CC388E58F659421FAA5"/>
  </w:style>
  <w:style w:type="paragraph" w:customStyle="1" w:styleId="A2BDCE5F499E4563A1165634D4549FEB">
    <w:name w:val="A2BDCE5F499E4563A1165634D4549FEB"/>
  </w:style>
  <w:style w:type="paragraph" w:customStyle="1" w:styleId="1676B5EDAA6F461BB953F0C708E30CE3">
    <w:name w:val="1676B5EDAA6F461BB953F0C708E30CE3"/>
  </w:style>
  <w:style w:type="paragraph" w:customStyle="1" w:styleId="B98AF3B302F9467C9048921D22B2FC12">
    <w:name w:val="B98AF3B302F9467C9048921D22B2FC12"/>
  </w:style>
  <w:style w:type="paragraph" w:customStyle="1" w:styleId="E881F558739144EAB7E69715A97108A2">
    <w:name w:val="E881F558739144EAB7E69715A97108A2"/>
  </w:style>
  <w:style w:type="paragraph" w:customStyle="1" w:styleId="7BBC03BDD6F54A1389860B52EF52CC83">
    <w:name w:val="7BBC03BDD6F54A1389860B52EF52CC83"/>
  </w:style>
  <w:style w:type="paragraph" w:customStyle="1" w:styleId="7C79F1DDE1C946059F2586F27A81F9A9">
    <w:name w:val="7C79F1DDE1C946059F2586F27A81F9A9"/>
  </w:style>
  <w:style w:type="paragraph" w:customStyle="1" w:styleId="941DA965A6EC405E96FFF371854E4ABD">
    <w:name w:val="941DA965A6EC405E96FFF371854E4ABD"/>
  </w:style>
  <w:style w:type="paragraph" w:customStyle="1" w:styleId="9F391D6BDCA54FCA8A4E47D1104F6389">
    <w:name w:val="9F391D6BDCA54FCA8A4E47D1104F6389"/>
  </w:style>
  <w:style w:type="paragraph" w:customStyle="1" w:styleId="9705A4DF1FA141C991A310B1874F85C5">
    <w:name w:val="9705A4DF1FA141C991A310B1874F85C5"/>
  </w:style>
  <w:style w:type="paragraph" w:customStyle="1" w:styleId="E2F2FD6BFA524B46B925BE86053240F4">
    <w:name w:val="E2F2FD6BFA524B46B925BE86053240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38DAAA66C28438A9AA73F9BAFFE1D79">
    <w:name w:val="138DAAA66C28438A9AA73F9BAFFE1D79"/>
  </w:style>
  <w:style w:type="paragraph" w:customStyle="1" w:styleId="6E3C1412C98A443792EBBFC038675B2F">
    <w:name w:val="6E3C1412C98A443792EBBFC038675B2F"/>
    <w:rsid w:val="00571A9E"/>
  </w:style>
  <w:style w:type="paragraph" w:customStyle="1" w:styleId="2F773D0B1D6E422089888985F2A674D5">
    <w:name w:val="2F773D0B1D6E422089888985F2A674D5"/>
    <w:rsid w:val="00571A9E"/>
  </w:style>
  <w:style w:type="paragraph" w:customStyle="1" w:styleId="3D8F52CBB0AC42DC951EB837365F996E">
    <w:name w:val="3D8F52CBB0AC42DC951EB837365F996E"/>
    <w:rsid w:val="00571A9E"/>
  </w:style>
  <w:style w:type="paragraph" w:customStyle="1" w:styleId="A533E89857334FFD8750349F3435DC19">
    <w:name w:val="A533E89857334FFD8750349F3435DC19"/>
    <w:rsid w:val="00571A9E"/>
  </w:style>
  <w:style w:type="paragraph" w:customStyle="1" w:styleId="411EB894296240E29972FD58C16B2E06">
    <w:name w:val="411EB894296240E29972FD58C16B2E06"/>
    <w:rsid w:val="00571A9E"/>
  </w:style>
  <w:style w:type="paragraph" w:customStyle="1" w:styleId="07DAFD991B2A405699FF454E75920BCD">
    <w:name w:val="07DAFD991B2A405699FF454E75920BCD"/>
    <w:rsid w:val="00571A9E"/>
  </w:style>
  <w:style w:type="paragraph" w:customStyle="1" w:styleId="F8E8D561C84647AC99C2815CE3E0C4DF">
    <w:name w:val="F8E8D561C84647AC99C2815CE3E0C4DF"/>
    <w:rsid w:val="00571A9E"/>
  </w:style>
  <w:style w:type="paragraph" w:customStyle="1" w:styleId="9212ED76E273411D8695127DE5B1153C">
    <w:name w:val="9212ED76E273411D8695127DE5B1153C"/>
    <w:rsid w:val="00571A9E"/>
  </w:style>
  <w:style w:type="paragraph" w:customStyle="1" w:styleId="BB1652504AE84A8FAEBFA10C75021AB7">
    <w:name w:val="BB1652504AE84A8FAEBFA10C75021AB7"/>
    <w:rsid w:val="00571A9E"/>
  </w:style>
  <w:style w:type="paragraph" w:customStyle="1" w:styleId="C6901D2F7CB543AA9C5F7F43B6D1B291">
    <w:name w:val="C6901D2F7CB543AA9C5F7F43B6D1B291"/>
    <w:rsid w:val="00571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914944-F90D-4F96-B2DF-811DE42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2019-06-03T16:05:00Z</dcterms:created>
  <dcterms:modified xsi:type="dcterms:W3CDTF">2019-06-03T17:30:00Z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